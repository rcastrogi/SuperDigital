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9E0A7D">
      <w:pPr>
        <w:pStyle w:val="Ttulo2"/>
      </w:pPr>
      <w:r>
        <w:t>Teste para desenvolvedor .net</w:t>
      </w:r>
    </w:p>
    <w:p w:rsidR="00D4304F" w:rsidRPr="00961763" w:rsidRDefault="009E0A7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desenvolvedor backend na Superdigital. Leia atentamente as instruções abaixo e respon</w:t>
      </w:r>
      <w:r w:rsidR="00A13611"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D</w:t>
      </w: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w:rsidR="009F5E2B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Publique o teste prático com as respostas em um repositório no </w:t>
      </w:r>
      <w:r w:rsid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git-hub e envie o endereço, (</w:t>
      </w:r>
      <w:r w:rsidR="00E926BE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BRUNO.COUTO</w:t>
      </w:r>
      <w:r w:rsid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@superdigital.com.br)</w:t>
      </w:r>
    </w:p>
    <w:p w:rsidR="009E0A7D" w:rsidRDefault="009E0A7D" w:rsidP="009E0A7D">
      <w:pPr>
        <w:pStyle w:val="Ttulo2"/>
        <w:rPr>
          <w:sz w:val="32"/>
          <w:szCs w:val="32"/>
        </w:rPr>
      </w:pPr>
      <w:r>
        <w:rPr>
          <w:sz w:val="32"/>
          <w:szCs w:val="32"/>
        </w:rPr>
        <w:t>Perguntas:</w:t>
      </w:r>
    </w:p>
    <w:p w:rsidR="009E0A7D" w:rsidRDefault="009E0A7D" w:rsidP="009E0A7D">
      <w:pPr>
        <w:pStyle w:val="Ttulo2"/>
        <w:rPr>
          <w:sz w:val="32"/>
          <w:szCs w:val="32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w:rsidR="00475942" w:rsidRDefault="00475942" w:rsidP="00475942">
      <w:pPr>
        <w:pStyle w:val="Ttulo2"/>
        <w:rPr>
          <w:sz w:val="18"/>
          <w:szCs w:val="18"/>
        </w:rPr>
      </w:pPr>
    </w:p>
    <w:p w:rsidR="00475942" w:rsidRPr="00A355BE" w:rsidRDefault="00475942" w:rsidP="002D4016">
      <w:pPr>
        <w:pStyle w:val="Ttulo2"/>
        <w:ind w:left="720"/>
        <w:rPr>
          <w:caps w:val="0"/>
          <w:color w:val="000000" w:themeColor="text1"/>
          <w:spacing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BE">
        <w:rPr>
          <w:caps w:val="0"/>
          <w:color w:val="000000" w:themeColor="text1"/>
          <w:spacing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definir o design orientado por domínio, devemos primeiro estabelecer o que queremos dizer por domínio neste contexto (e em desenvolvimento em geral). A definição de dicionário comum de domínio é: "uma esfera de conhecimento ou atividade." Perfurar um pouco de que, domínio no Reino da engenharia de software comumente se refere à área de assunto em que o aplicativo é destinado a aplicar. Em outras palavras, durante o desenvolvimento de aplicativos, o domínio é a "esfera de conhecimento e atividade em torno da qual a lógica do aplicativo gira".</w:t>
      </w:r>
    </w:p>
    <w:p w:rsidR="006E082B" w:rsidRDefault="00475942" w:rsidP="002D4016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BE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666B1E" w:rsidRPr="00A355BE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importância na estratégia de </w:t>
      </w:r>
      <w:r w:rsidR="002F7E7B" w:rsidRPr="00A355BE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desenvolvimento de software utilizando o design orientado por domínio seria uma </w:t>
      </w:r>
      <w:r w:rsidRPr="00A355BE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solução adotada </w:t>
      </w:r>
      <w:r w:rsidR="006E082B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 foco na modelagem das entidades principais de negócio usando a linguagem adequada daquele domínio para facilitar a manutenção, extensão e entendimento.</w:t>
      </w:r>
    </w:p>
    <w:p w:rsidR="00475942" w:rsidRPr="00A355BE" w:rsidRDefault="006E082B" w:rsidP="002D4016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 essa modelagem </w:t>
      </w:r>
      <w:r w:rsidR="00475942" w:rsidRPr="00A355BE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software que segue um conjunto de práticas com objetivo de facilitar a implementação de subsistemas e suas respectivas regras/processos de negócios por contextos dentro de um modelo de domínio (Domain Driven Design). A partir dessa abordagem temos os seguintes componentes guias de implementação:</w:t>
      </w:r>
    </w:p>
    <w:p w:rsidR="00475942" w:rsidRPr="00A355BE" w:rsidRDefault="00475942" w:rsidP="002D4016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BE">
        <w:rPr>
          <w:rFonts w:asciiTheme="majorHAnsi" w:hAnsiTheme="majorHAnsi" w:cs="Segoe UI"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Domain Model</w:t>
      </w:r>
    </w:p>
    <w:p w:rsidR="00475942" w:rsidRPr="00A355BE" w:rsidRDefault="00475942" w:rsidP="002D4016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BE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Contempla as entidades de domínio, estados e comportamentos, lógica de negócio, interfaces para os serviços de domínio e de repositório e estruturas (objetos de valor) que agregam valor as entidades.</w:t>
      </w:r>
    </w:p>
    <w:p w:rsidR="00475942" w:rsidRPr="00A355BE" w:rsidRDefault="00475942" w:rsidP="002D4016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BE">
        <w:rPr>
          <w:rFonts w:asciiTheme="majorHAnsi" w:hAnsiTheme="majorHAnsi" w:cs="Segoe UI"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Domain </w:t>
      </w:r>
      <w:r w:rsidR="00B5549B">
        <w:rPr>
          <w:rFonts w:asciiTheme="majorHAnsi" w:hAnsiTheme="majorHAnsi" w:cs="Segoe UI"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A355BE">
        <w:rPr>
          <w:rFonts w:asciiTheme="majorHAnsi" w:hAnsiTheme="majorHAnsi" w:cs="Segoe UI"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75942" w:rsidRPr="00A355BE" w:rsidRDefault="00475942" w:rsidP="002D4016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BE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Serviço de Domínio que orquestra as operações sobre as entidades de domínio podendo trabalhar com diversas entidades, realizando persistência através de repositórios.</w:t>
      </w:r>
    </w:p>
    <w:p w:rsidR="00475942" w:rsidRPr="00A355BE" w:rsidRDefault="00475942" w:rsidP="002D4016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BE">
        <w:rPr>
          <w:rFonts w:asciiTheme="majorHAnsi" w:hAnsiTheme="majorHAnsi" w:cs="Segoe UI"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 Service </w:t>
      </w:r>
    </w:p>
    <w:p w:rsidR="00475942" w:rsidRPr="00A355BE" w:rsidRDefault="00475942" w:rsidP="002D4016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BE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Serviço de Aplicação que orquestra ações disparadas pela camada de apresentação e fornece DTOs para a comunicação, compondo adaptadores, interfaces para camadas superiores, suporte para implementação de </w:t>
      </w:r>
      <w:r w:rsidRPr="00A355BE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controle de transações, registro de operações (logs). Também serve como fábrica de serviços para as camadas superiores.</w:t>
      </w:r>
    </w:p>
    <w:p w:rsidR="00475942" w:rsidRPr="00A355BE" w:rsidRDefault="00475942" w:rsidP="002D4016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BE">
        <w:rPr>
          <w:rFonts w:asciiTheme="majorHAnsi" w:hAnsiTheme="majorHAnsi" w:cs="Segoe UI"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</w:t>
      </w:r>
    </w:p>
    <w:p w:rsidR="00475942" w:rsidRPr="00A355BE" w:rsidRDefault="00475942" w:rsidP="002D4016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BE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Realiza a persistência das entidades se comunicando diretamente com o meio de acessos aos dados.</w:t>
      </w:r>
    </w:p>
    <w:p w:rsidR="00475942" w:rsidRPr="00A355BE" w:rsidRDefault="00475942" w:rsidP="002D4016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BE">
        <w:rPr>
          <w:rFonts w:asciiTheme="majorHAnsi" w:hAnsiTheme="majorHAnsi" w:cs="Segoe UI"/>
          <w:color w:val="000000" w:themeColor="text1"/>
          <w:sz w:val="18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External Service </w:t>
      </w:r>
    </w:p>
    <w:p w:rsidR="00475942" w:rsidRPr="00A355BE" w:rsidRDefault="00475942" w:rsidP="002D4016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5BE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Serviços externos que realizam a consulta/persistência por meios externos.</w:t>
      </w: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Explique com suas palavras </w:t>
      </w:r>
      <w:r w:rsidR="00655AED" w:rsidRPr="00732048">
        <w:rPr>
          <w:sz w:val="18"/>
          <w:szCs w:val="18"/>
        </w:rPr>
        <w:t>o que é e como funciona uma arquitetura baseada em microservices. explique ganhos com este modelo e desafios em sua implementação.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201F48" w:rsidRDefault="00201F48" w:rsidP="00201F48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Microservices é uma nova arquitetura de modelagem e criação de software que se referem a um software dividido em pequenos software ou micro-softwares que têm responsabilidades reduzidas e são independentes.</w:t>
      </w:r>
    </w:p>
    <w:p w:rsidR="00201F48" w:rsidRDefault="00201F48" w:rsidP="00201F48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 este tipo de modelagem temos ganhos de deploy independente e são escaláveis, cada serviço</w:t>
      </w:r>
      <w:r w:rsidR="00932B6E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também possui um limite de módulo firme, que permite inclusive que diferentes serviços sejam escritos em diferentes linguagens de programação e equipes diferentes.</w:t>
      </w:r>
    </w:p>
    <w:p w:rsidR="00201F48" w:rsidRPr="00732048" w:rsidRDefault="00932B6E" w:rsidP="00932B6E">
      <w:pPr>
        <w:spacing w:line="240" w:lineRule="auto"/>
        <w:ind w:left="720"/>
        <w:rPr>
          <w:sz w:val="18"/>
          <w:szCs w:val="18"/>
        </w:rPr>
      </w:pPr>
      <w:r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desafios em implementar seguindo uma modelagem de microservices seria colocar cada elemento de funcionalidade em um serviço separado e escala distribuindo os serviços entres os servidores, replicando por demanda.</w:t>
      </w:r>
    </w:p>
    <w:p w:rsidR="00655AED" w:rsidRPr="00732048" w:rsidRDefault="00655AED" w:rsidP="00655AED">
      <w:pPr>
        <w:pStyle w:val="Ttulo2"/>
        <w:rPr>
          <w:sz w:val="18"/>
          <w:szCs w:val="18"/>
        </w:rPr>
      </w:pPr>
    </w:p>
    <w:p w:rsidR="00655AED" w:rsidRPr="00732048" w:rsidRDefault="00655AE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qual a diferença entre comunicaçã</w:t>
      </w:r>
      <w:r w:rsidR="00554430">
        <w:rPr>
          <w:sz w:val="18"/>
          <w:szCs w:val="18"/>
        </w:rPr>
        <w:t>o sincrona e assincrona</w:t>
      </w:r>
      <w:r w:rsidRPr="00732048">
        <w:rPr>
          <w:sz w:val="18"/>
          <w:szCs w:val="18"/>
        </w:rPr>
        <w:t xml:space="preserve"> e qual o melhor cenário para utilizar uma ou outra.</w:t>
      </w:r>
    </w:p>
    <w:p w:rsidR="00273A3C" w:rsidRDefault="00273A3C" w:rsidP="00273A3C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Seguindo o modelo de ambiente cliente-servidor as aplicações trabalham através de requisiçõese respostas, o cliente envia uma requisição e o servidor aonde está hospedado a aplicação ou serviço retorna uma resposta que pode ser do tipo Síncrona e Assíncrona.</w:t>
      </w:r>
    </w:p>
    <w:p w:rsidR="00273A3C" w:rsidRDefault="00273A3C" w:rsidP="00273A3C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Requesição síncrona quando enviamos uma requisição, o processo remetente é bloqueado até que ocorra uma resposta, com isso não é possível enviar novas requesições até que a requisição atual seja finalizada, havendo sincronismo entre as requesições.</w:t>
      </w:r>
      <w:r w:rsidR="008569E1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Devemos utilizar requisições síncronas quando tivemos interações sistemáticas uma atrás da outra havendo necessidade de resposta imediata.</w:t>
      </w:r>
    </w:p>
    <w:p w:rsidR="00273A3C" w:rsidRDefault="00273A3C" w:rsidP="00273A3C">
      <w:pPr>
        <w:spacing w:line="240" w:lineRule="auto"/>
        <w:ind w:left="720"/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Requesição assíncrona não existe sincronismo entre as requesições, com isso podendo enviar diversas requesições em paralelo. Onde cada resposta retorna quando estiver pronta.</w:t>
      </w:r>
      <w:r w:rsidR="008569E1">
        <w:rPr>
          <w:rFonts w:asciiTheme="majorHAnsi" w:hAnsiTheme="majorHAnsi" w:cs="Segoe U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Devemos utilizar requesições assíncronas quando não houver a necessidade de respostas sistêmicas imediatas.</w:t>
      </w:r>
    </w:p>
    <w:p w:rsidR="008569E1" w:rsidRPr="00732048" w:rsidRDefault="008569E1" w:rsidP="00273A3C">
      <w:pPr>
        <w:spacing w:line="240" w:lineRule="auto"/>
        <w:ind w:left="720"/>
        <w:rPr>
          <w:sz w:val="18"/>
          <w:szCs w:val="18"/>
        </w:rPr>
      </w:pPr>
    </w:p>
    <w:p w:rsidR="000C6F18" w:rsidRPr="009E0A7D" w:rsidRDefault="000C6F18" w:rsidP="000C6F18">
      <w:pPr>
        <w:pStyle w:val="Ttulo2"/>
        <w:rPr>
          <w:sz w:val="24"/>
          <w:szCs w:val="24"/>
        </w:rPr>
      </w:pPr>
    </w:p>
    <w:p w:rsidR="00655AED" w:rsidRDefault="00655AED" w:rsidP="00655AED">
      <w:pPr>
        <w:pStyle w:val="Ttulo2"/>
        <w:rPr>
          <w:sz w:val="32"/>
          <w:szCs w:val="32"/>
        </w:rPr>
      </w:pPr>
      <w:r>
        <w:rPr>
          <w:sz w:val="32"/>
          <w:szCs w:val="32"/>
        </w:rPr>
        <w:t>Teste prático:</w:t>
      </w:r>
    </w:p>
    <w:p w:rsidR="00655AED" w:rsidRDefault="00655AED" w:rsidP="00655AED">
      <w:pPr>
        <w:pStyle w:val="Ttulo2"/>
        <w:rPr>
          <w:sz w:val="32"/>
          <w:szCs w:val="32"/>
        </w:rPr>
      </w:pPr>
    </w:p>
    <w:p w:rsidR="00655AED" w:rsidRPr="00655AED" w:rsidRDefault="00655AED" w:rsidP="00655AED">
      <w:pPr>
        <w:pStyle w:val="Ttulo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w:rsidR="00655AED" w:rsidRPr="00655AED" w:rsidRDefault="00655AED" w:rsidP="00655AED">
      <w:pPr>
        <w:pStyle w:val="Ttulo2"/>
        <w:rPr>
          <w:sz w:val="20"/>
          <w:szCs w:val="20"/>
        </w:rPr>
      </w:pPr>
      <w:r>
        <w:rPr>
          <w:sz w:val="32"/>
          <w:szCs w:val="32"/>
        </w:rPr>
        <w:tab/>
      </w:r>
    </w:p>
    <w:p w:rsidR="00655AED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criar</w:t>
      </w:r>
      <w:r w:rsidR="00655AED" w:rsidRPr="00732048">
        <w:rPr>
          <w:sz w:val="18"/>
          <w:szCs w:val="18"/>
        </w:rPr>
        <w:t xml:space="preserve"> um </w:t>
      </w:r>
      <w:r w:rsidR="00961763">
        <w:rPr>
          <w:sz w:val="18"/>
          <w:szCs w:val="18"/>
        </w:rPr>
        <w:t>micro</w:t>
      </w:r>
      <w:r w:rsidR="00E75ACE">
        <w:rPr>
          <w:sz w:val="18"/>
          <w:szCs w:val="18"/>
        </w:rPr>
        <w:t>services</w:t>
      </w:r>
      <w:r w:rsidR="00655AED" w:rsidRPr="00732048">
        <w:rPr>
          <w:sz w:val="18"/>
          <w:szCs w:val="18"/>
        </w:rPr>
        <w:t xml:space="preserve"> que, </w:t>
      </w:r>
      <w:r w:rsidR="00961763">
        <w:rPr>
          <w:sz w:val="18"/>
          <w:szCs w:val="18"/>
        </w:rPr>
        <w:t>atravé</w:t>
      </w:r>
      <w:r>
        <w:rPr>
          <w:sz w:val="18"/>
          <w:szCs w:val="18"/>
        </w:rPr>
        <w:t>s de um http post efetue uma operação de debito</w:t>
      </w:r>
      <w:r w:rsidR="00130994">
        <w:rPr>
          <w:sz w:val="18"/>
          <w:szCs w:val="18"/>
        </w:rPr>
        <w:t xml:space="preserve"> (origem) e</w:t>
      </w:r>
      <w:r>
        <w:rPr>
          <w:sz w:val="18"/>
          <w:szCs w:val="18"/>
        </w:rPr>
        <w:t xml:space="preserve"> credito</w:t>
      </w:r>
      <w:r w:rsidR="00130994">
        <w:rPr>
          <w:sz w:val="18"/>
          <w:szCs w:val="18"/>
        </w:rPr>
        <w:t xml:space="preserve"> (destino) nas contas correntes</w:t>
      </w:r>
      <w:r>
        <w:rPr>
          <w:sz w:val="18"/>
          <w:szCs w:val="18"/>
        </w:rPr>
        <w:t>.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entidades: contacorrente, lancamentos (voce pode incrementar com  outras entidades se achar necessário)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4729EE" w:rsidP="00E75ACE">
      <w:pPr>
        <w:pStyle w:val="Ttulo2"/>
        <w:ind w:left="720"/>
        <w:rPr>
          <w:sz w:val="18"/>
          <w:szCs w:val="18"/>
        </w:rPr>
      </w:pPr>
      <w:r w:rsidRPr="004729EE">
        <w:rPr>
          <w:sz w:val="18"/>
          <w:szCs w:val="18"/>
        </w:rPr>
        <w:t>Parâmetros</w:t>
      </w:r>
      <w:r w:rsidR="00CE53B5">
        <w:rPr>
          <w:sz w:val="18"/>
          <w:szCs w:val="18"/>
        </w:rPr>
        <w:t xml:space="preserve"> </w:t>
      </w:r>
      <w:r w:rsidR="00E75ACE">
        <w:rPr>
          <w:sz w:val="18"/>
          <w:szCs w:val="18"/>
        </w:rPr>
        <w:t>de entrada:</w:t>
      </w:r>
    </w:p>
    <w:p w:rsidR="00E55CEC" w:rsidRDefault="00E55CEC" w:rsidP="00E75ACE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conta </w:t>
      </w:r>
      <w:r w:rsidR="0036224A">
        <w:rPr>
          <w:sz w:val="18"/>
          <w:szCs w:val="18"/>
        </w:rPr>
        <w:t>origem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conta destino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valor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Pr="00CE53B5" w:rsidRDefault="004729EE" w:rsidP="00655AED">
      <w:pPr>
        <w:pStyle w:val="Ttulo2"/>
        <w:ind w:left="720"/>
        <w:rPr>
          <w:sz w:val="18"/>
          <w:szCs w:val="18"/>
          <w:u w:val="single"/>
        </w:rPr>
      </w:pPr>
      <w:r w:rsidRPr="004729EE">
        <w:rPr>
          <w:sz w:val="18"/>
          <w:szCs w:val="18"/>
        </w:rPr>
        <w:t>Parâmetros</w:t>
      </w:r>
      <w:r>
        <w:rPr>
          <w:sz w:val="18"/>
          <w:szCs w:val="18"/>
        </w:rPr>
        <w:t xml:space="preserve"> de saí</w:t>
      </w:r>
      <w:r w:rsidR="00E55CEC">
        <w:rPr>
          <w:sz w:val="18"/>
          <w:szCs w:val="18"/>
        </w:rPr>
        <w:t>da:</w:t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http status code</w:t>
      </w:r>
      <w:r>
        <w:rPr>
          <w:sz w:val="18"/>
          <w:szCs w:val="18"/>
        </w:rPr>
        <w:tab/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732048" w:rsidRDefault="00732048" w:rsidP="00655AED">
      <w:pPr>
        <w:pStyle w:val="Ttulo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w:rsidR="00EC6B32" w:rsidRDefault="001D4066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370067">
        <w:rPr>
          <w:sz w:val="18"/>
          <w:szCs w:val="18"/>
        </w:rPr>
        <w:t xml:space="preserve"> método “post” </w:t>
      </w:r>
      <w:r>
        <w:rPr>
          <w:sz w:val="18"/>
          <w:szCs w:val="18"/>
        </w:rPr>
        <w:t xml:space="preserve">devera receber os parametros no </w:t>
      </w:r>
      <w:r w:rsidR="00370067">
        <w:rPr>
          <w:sz w:val="18"/>
          <w:szCs w:val="18"/>
        </w:rPr>
        <w:t>body</w:t>
      </w:r>
      <w:r w:rsidR="00EC6B32">
        <w:rPr>
          <w:sz w:val="18"/>
          <w:szCs w:val="18"/>
        </w:rPr>
        <w:t xml:space="preserve"> da requisição</w:t>
      </w:r>
      <w:r w:rsidR="00477F41">
        <w:rPr>
          <w:sz w:val="18"/>
          <w:szCs w:val="18"/>
        </w:rPr>
        <w:t xml:space="preserve"> em formato json</w:t>
      </w:r>
    </w:p>
    <w:p w:rsidR="007375CC" w:rsidRDefault="007375CC" w:rsidP="007375CC">
      <w:pPr>
        <w:pStyle w:val="Ttulo2"/>
        <w:ind w:left="1440"/>
        <w:rPr>
          <w:sz w:val="18"/>
          <w:szCs w:val="18"/>
        </w:rPr>
      </w:pPr>
    </w:p>
    <w:p w:rsidR="007375CC" w:rsidRPr="00EC6B32" w:rsidRDefault="007375CC" w:rsidP="007375CC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UTILIZE </w:t>
      </w:r>
      <w:r w:rsidRPr="007375CC">
        <w:rPr>
          <w:sz w:val="18"/>
          <w:szCs w:val="18"/>
        </w:rPr>
        <w:t>Domain Driven Design</w:t>
      </w:r>
      <w:r w:rsidR="00B93CEB">
        <w:rPr>
          <w:sz w:val="18"/>
          <w:szCs w:val="18"/>
        </w:rPr>
        <w:t xml:space="preserve"> </w:t>
      </w:r>
    </w:p>
    <w:p w:rsidR="00EC6B32" w:rsidRDefault="00EC6B32" w:rsidP="00EC6B32">
      <w:pPr>
        <w:pStyle w:val="Ttulo2"/>
        <w:ind w:left="1440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serão avaliados critérios de arquitetura como separação de responsabilidade, clean code, </w:t>
      </w:r>
      <w:r w:rsidR="00130994">
        <w:rPr>
          <w:sz w:val="18"/>
          <w:szCs w:val="18"/>
        </w:rPr>
        <w:t>segurança e t</w:t>
      </w:r>
      <w:r>
        <w:rPr>
          <w:sz w:val="18"/>
          <w:szCs w:val="18"/>
        </w:rPr>
        <w:t>este</w:t>
      </w:r>
      <w:r w:rsidR="001D4066">
        <w:rPr>
          <w:sz w:val="18"/>
          <w:szCs w:val="18"/>
        </w:rPr>
        <w:t>s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tecnologias que </w:t>
      </w:r>
      <w:r w:rsidR="00627A97">
        <w:rPr>
          <w:sz w:val="18"/>
          <w:szCs w:val="18"/>
        </w:rPr>
        <w:t xml:space="preserve">você pode utilizar .net core </w:t>
      </w:r>
      <w:r w:rsidR="00627A97" w:rsidRPr="00627A97">
        <w:rPr>
          <w:sz w:val="24"/>
          <w:szCs w:val="24"/>
        </w:rPr>
        <w:t>2</w:t>
      </w:r>
      <w:r w:rsidR="00627A97">
        <w:rPr>
          <w:sz w:val="18"/>
          <w:szCs w:val="18"/>
        </w:rPr>
        <w:t>.X</w:t>
      </w:r>
      <w:r>
        <w:rPr>
          <w:sz w:val="18"/>
          <w:szCs w:val="18"/>
        </w:rPr>
        <w:t>, c#, xunits (testes)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EC6B32" w:rsidRPr="00732048" w:rsidRDefault="00EC6B32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no término do projeto, publique o código em um repositório no git-hub</w:t>
      </w:r>
    </w:p>
    <w:p w:rsidR="00EC6B32" w:rsidRPr="00732048" w:rsidRDefault="00EC6B32" w:rsidP="00EC6B32">
      <w:pPr>
        <w:pStyle w:val="Ttulo2"/>
        <w:ind w:left="1440"/>
        <w:rPr>
          <w:sz w:val="18"/>
          <w:szCs w:val="18"/>
        </w:rPr>
      </w:pPr>
    </w:p>
    <w:p w:rsidR="00732048" w:rsidRPr="00917ABA" w:rsidRDefault="00917ABA" w:rsidP="00655AED">
      <w:pPr>
        <w:pStyle w:val="Ttulo2"/>
        <w:ind w:left="720"/>
        <w:rPr>
          <w:color w:val="FF0000"/>
          <w:sz w:val="20"/>
          <w:szCs w:val="20"/>
        </w:rPr>
      </w:pPr>
      <w:r w:rsidRPr="00917ABA">
        <w:rPr>
          <w:color w:val="FF0000"/>
          <w:sz w:val="20"/>
          <w:szCs w:val="20"/>
        </w:rPr>
        <w:t>https://github.com/AndersonFRS/Superdigital</w:t>
      </w:r>
    </w:p>
    <w:p w:rsidR="009E0A7D" w:rsidRDefault="009E0A7D" w:rsidP="009E0A7D">
      <w:pPr>
        <w:pStyle w:val="Commarcadores"/>
        <w:numPr>
          <w:ilvl w:val="0"/>
          <w:numId w:val="0"/>
        </w:numPr>
        <w:ind w:left="936" w:hanging="360"/>
      </w:pPr>
      <w:bookmarkStart w:id="0" w:name="_GoBack"/>
      <w:bookmarkEnd w:id="0"/>
    </w:p>
    <w:sectPr w:rsidR="009E0A7D"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16C" w:rsidRDefault="00B2716C">
      <w:pPr>
        <w:spacing w:before="0" w:after="0" w:line="240" w:lineRule="auto"/>
      </w:pPr>
      <w:r>
        <w:separator/>
      </w:r>
    </w:p>
    <w:p w:rsidR="00B2716C" w:rsidRDefault="00B2716C"/>
  </w:endnote>
  <w:endnote w:type="continuationSeparator" w:id="0">
    <w:p w:rsidR="00B2716C" w:rsidRDefault="00B2716C">
      <w:pPr>
        <w:spacing w:before="0" w:after="0" w:line="240" w:lineRule="auto"/>
      </w:pPr>
      <w:r>
        <w:continuationSeparator/>
      </w:r>
    </w:p>
    <w:p w:rsidR="00B2716C" w:rsidRDefault="00B27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E926BE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Pr="009E0A7D" w:rsidRDefault="009E0A7D">
    <w:pPr>
      <w:pStyle w:val="Rodap"/>
      <w:rPr>
        <w:lang w:val="pt-BR"/>
      </w:rPr>
    </w:pPr>
    <w:r>
      <w:rPr>
        <w:lang w:val="pt-BR"/>
      </w:rPr>
      <w:t>Superdigital – São Paulo-SP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16C" w:rsidRDefault="00B2716C">
      <w:pPr>
        <w:spacing w:before="0" w:after="0" w:line="240" w:lineRule="auto"/>
      </w:pPr>
      <w:r>
        <w:separator/>
      </w:r>
    </w:p>
    <w:p w:rsidR="00B2716C" w:rsidRDefault="00B2716C"/>
  </w:footnote>
  <w:footnote w:type="continuationSeparator" w:id="0">
    <w:p w:rsidR="00B2716C" w:rsidRDefault="00B2716C">
      <w:pPr>
        <w:spacing w:before="0" w:after="0" w:line="240" w:lineRule="auto"/>
      </w:pPr>
      <w:r>
        <w:continuationSeparator/>
      </w:r>
    </w:p>
    <w:p w:rsidR="00B2716C" w:rsidRDefault="00B27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85B70"/>
    <w:multiLevelType w:val="hybridMultilevel"/>
    <w:tmpl w:val="A2A88D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A7D"/>
    <w:rsid w:val="0000795A"/>
    <w:rsid w:val="000C6F18"/>
    <w:rsid w:val="000D38B4"/>
    <w:rsid w:val="00130994"/>
    <w:rsid w:val="001D4066"/>
    <w:rsid w:val="00201F48"/>
    <w:rsid w:val="00227DF5"/>
    <w:rsid w:val="00262FD2"/>
    <w:rsid w:val="00273A3C"/>
    <w:rsid w:val="0029176B"/>
    <w:rsid w:val="002D22E0"/>
    <w:rsid w:val="002D4016"/>
    <w:rsid w:val="002F64B9"/>
    <w:rsid w:val="002F7E7B"/>
    <w:rsid w:val="003008EC"/>
    <w:rsid w:val="003112E5"/>
    <w:rsid w:val="0036224A"/>
    <w:rsid w:val="00370067"/>
    <w:rsid w:val="003D51D4"/>
    <w:rsid w:val="00407A57"/>
    <w:rsid w:val="00437CEA"/>
    <w:rsid w:val="00447659"/>
    <w:rsid w:val="004575E5"/>
    <w:rsid w:val="0046492B"/>
    <w:rsid w:val="004729EE"/>
    <w:rsid w:val="00475942"/>
    <w:rsid w:val="00477F41"/>
    <w:rsid w:val="00554430"/>
    <w:rsid w:val="00611453"/>
    <w:rsid w:val="00627A97"/>
    <w:rsid w:val="00655AED"/>
    <w:rsid w:val="00666B1E"/>
    <w:rsid w:val="006E082B"/>
    <w:rsid w:val="00732048"/>
    <w:rsid w:val="007375CC"/>
    <w:rsid w:val="0075279C"/>
    <w:rsid w:val="00757083"/>
    <w:rsid w:val="007D39BE"/>
    <w:rsid w:val="008153F5"/>
    <w:rsid w:val="008327FC"/>
    <w:rsid w:val="00846035"/>
    <w:rsid w:val="008569E1"/>
    <w:rsid w:val="00881947"/>
    <w:rsid w:val="00915386"/>
    <w:rsid w:val="00917ABA"/>
    <w:rsid w:val="00932B6E"/>
    <w:rsid w:val="00943123"/>
    <w:rsid w:val="00961763"/>
    <w:rsid w:val="009E0A7D"/>
    <w:rsid w:val="009F5E2B"/>
    <w:rsid w:val="00A1139F"/>
    <w:rsid w:val="00A13611"/>
    <w:rsid w:val="00A355BE"/>
    <w:rsid w:val="00B168A0"/>
    <w:rsid w:val="00B2716C"/>
    <w:rsid w:val="00B5549B"/>
    <w:rsid w:val="00B71C13"/>
    <w:rsid w:val="00B93CEB"/>
    <w:rsid w:val="00C52FC2"/>
    <w:rsid w:val="00C53E0F"/>
    <w:rsid w:val="00C61584"/>
    <w:rsid w:val="00C74205"/>
    <w:rsid w:val="00CE53B5"/>
    <w:rsid w:val="00D4101A"/>
    <w:rsid w:val="00D4304F"/>
    <w:rsid w:val="00D651B9"/>
    <w:rsid w:val="00DC3611"/>
    <w:rsid w:val="00E53907"/>
    <w:rsid w:val="00E55CEC"/>
    <w:rsid w:val="00E75ACE"/>
    <w:rsid w:val="00E926BE"/>
    <w:rsid w:val="00EC0F68"/>
    <w:rsid w:val="00EC20C6"/>
    <w:rsid w:val="00EC5313"/>
    <w:rsid w:val="00EC6B32"/>
    <w:rsid w:val="00EE2BC6"/>
    <w:rsid w:val="00F51BA2"/>
    <w:rsid w:val="00FB431B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65C9A0"/>
  <w15:chartTrackingRefBased/>
  <w15:docId w15:val="{A4E71992-3BEB-438B-BC68-4D5ADFD6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6BA8-EE6B-46A7-A070-9BD7669E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</Template>
  <TotalTime>515</TotalTime>
  <Pages>3</Pages>
  <Words>847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Anderson Ferreira Ribeiro dos Santos</cp:lastModifiedBy>
  <cp:revision>16</cp:revision>
  <dcterms:created xsi:type="dcterms:W3CDTF">2019-04-08T01:18:00Z</dcterms:created>
  <dcterms:modified xsi:type="dcterms:W3CDTF">2019-05-07T06:21:00Z</dcterms:modified>
</cp:coreProperties>
</file>